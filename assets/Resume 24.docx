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81CE0" w14:paraId="1C1267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CC2A4F" w14:textId="6D7FBF6F" w:rsidR="002642D9" w:rsidRPr="002642D9" w:rsidRDefault="005E45E6" w:rsidP="00914DCA">
            <w:pPr>
              <w:pStyle w:val="Title"/>
              <w:jc w:val="both"/>
              <w:rPr>
                <w:rFonts w:cstheme="minorHAnsi"/>
                <w:b/>
                <w:iCs/>
                <w:color w:val="262626" w:themeColor="text1" w:themeTint="D9"/>
                <w:sz w:val="72"/>
                <w:szCs w:val="72"/>
              </w:rPr>
            </w:pPr>
            <w:r w:rsidRPr="009A1E92">
              <w:rPr>
                <w:rFonts w:cstheme="minorHAnsi"/>
                <w:sz w:val="72"/>
                <w:szCs w:val="72"/>
              </w:rPr>
              <w:t>Rajan</w:t>
            </w:r>
            <w:r w:rsidR="00692703" w:rsidRPr="009A1E92">
              <w:rPr>
                <w:rFonts w:cstheme="minorHAnsi"/>
                <w:sz w:val="72"/>
                <w:szCs w:val="72"/>
              </w:rPr>
              <w:t xml:space="preserve"> </w:t>
            </w:r>
            <w:r w:rsidRPr="009A1E92">
              <w:rPr>
                <w:rStyle w:val="IntenseEmphasis"/>
                <w:rFonts w:cstheme="minorHAnsi"/>
                <w:sz w:val="72"/>
                <w:szCs w:val="72"/>
              </w:rPr>
              <w:t>Sapkota</w:t>
            </w:r>
          </w:p>
          <w:p w14:paraId="45222777" w14:textId="40B33AAF" w:rsidR="00692703" w:rsidRPr="00F81CE0" w:rsidRDefault="00DB7BDC" w:rsidP="00914DCA">
            <w:pPr>
              <w:pStyle w:val="ContactInfo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10/67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Macquoid Street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Queanbeyan East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NSW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26</w:t>
            </w:r>
            <w:r>
              <w:rPr>
                <w:rFonts w:cstheme="minorHAnsi"/>
                <w:sz w:val="24"/>
                <w:szCs w:val="24"/>
              </w:rPr>
              <w:t>20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    |       </w:t>
            </w:r>
            <w:r>
              <w:rPr>
                <w:rFonts w:cstheme="minorHAnsi"/>
                <w:sz w:val="24"/>
                <w:szCs w:val="24"/>
              </w:rPr>
              <w:t>Phone: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04</w:t>
            </w:r>
            <w:r w:rsidR="008716F1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2677</w:t>
            </w:r>
            <w:r w:rsidR="008716F1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6466</w:t>
            </w:r>
          </w:p>
          <w:p w14:paraId="24B9DADF" w14:textId="77777777" w:rsidR="00692703" w:rsidRDefault="00000000" w:rsidP="00914DCA">
            <w:pPr>
              <w:pStyle w:val="ContactInfoEmphasis"/>
              <w:contextualSpacing w:val="0"/>
              <w:jc w:val="both"/>
              <w:rPr>
                <w:rStyle w:val="Hyperlink"/>
                <w:rFonts w:cstheme="minorHAnsi"/>
                <w:sz w:val="24"/>
                <w:szCs w:val="24"/>
              </w:rPr>
            </w:pPr>
            <w:hyperlink r:id="rId7" w:history="1">
              <w:r w:rsidR="005E45E6" w:rsidRPr="00F81CE0">
                <w:rPr>
                  <w:rStyle w:val="Hyperlink"/>
                  <w:rFonts w:cstheme="minorHAnsi"/>
                  <w:sz w:val="24"/>
                  <w:szCs w:val="24"/>
                </w:rPr>
                <w:t>Email</w:t>
              </w:r>
            </w:hyperlink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|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845A5B" w:rsidRPr="00F81CE0">
                <w:rPr>
                  <w:rStyle w:val="Hyperlink"/>
                  <w:rFonts w:cstheme="minorHAnsi"/>
                  <w:sz w:val="24"/>
                  <w:szCs w:val="24"/>
                </w:rPr>
                <w:t>LinkedIn Profile</w:t>
              </w:r>
            </w:hyperlink>
          </w:p>
          <w:p w14:paraId="4A50E29C" w14:textId="26C58CA3" w:rsidR="002642D9" w:rsidRPr="00F81CE0" w:rsidRDefault="002642D9" w:rsidP="002642D9">
            <w:pPr>
              <w:pStyle w:val="ContactInfoEmphasis"/>
              <w:contextualSpacing w:val="0"/>
              <w:rPr>
                <w:rFonts w:cstheme="minorHAnsi"/>
                <w:sz w:val="24"/>
                <w:szCs w:val="24"/>
              </w:rPr>
            </w:pPr>
            <w:hyperlink r:id="rId9" w:history="1">
              <w:r w:rsidRPr="002642D9">
                <w:rPr>
                  <w:rStyle w:val="Hyperlink"/>
                  <w:color w:val="00B0F0"/>
                  <w:sz w:val="24"/>
                  <w:szCs w:val="24"/>
                </w:rPr>
                <w:t>Portfo</w:t>
              </w:r>
              <w:r w:rsidRPr="002642D9">
                <w:rPr>
                  <w:rStyle w:val="Hyperlink"/>
                  <w:color w:val="00B0F0"/>
                  <w:sz w:val="24"/>
                  <w:szCs w:val="24"/>
                </w:rPr>
                <w:t>l</w:t>
              </w:r>
              <w:r w:rsidRPr="002642D9">
                <w:rPr>
                  <w:rStyle w:val="Hyperlink"/>
                  <w:color w:val="00B0F0"/>
                  <w:sz w:val="24"/>
                  <w:szCs w:val="24"/>
                </w:rPr>
                <w:t xml:space="preserve">io </w:t>
              </w:r>
              <w:r>
                <w:rPr>
                  <w:rStyle w:val="Hyperlink"/>
                  <w:color w:val="00B0F0"/>
                  <w:sz w:val="24"/>
                  <w:szCs w:val="24"/>
                </w:rPr>
                <w:t>Web</w:t>
              </w:r>
              <w:r>
                <w:rPr>
                  <w:rStyle w:val="Hyperlink"/>
                  <w:color w:val="00B0F0"/>
                  <w:sz w:val="24"/>
                  <w:szCs w:val="24"/>
                </w:rPr>
                <w:t>s</w:t>
              </w:r>
              <w:r w:rsidRPr="002642D9">
                <w:rPr>
                  <w:rStyle w:val="Hyperlink"/>
                  <w:color w:val="00B0F0"/>
                  <w:sz w:val="24"/>
                  <w:szCs w:val="24"/>
                </w:rPr>
                <w:t>ite</w:t>
              </w:r>
            </w:hyperlink>
            <w:r>
              <w:rPr>
                <w:rStyle w:val="Hyperlink"/>
                <w:color w:val="00B0F0"/>
                <w:sz w:val="24"/>
                <w:szCs w:val="24"/>
              </w:rPr>
              <w:t xml:space="preserve"> : </w:t>
            </w:r>
            <w:hyperlink r:id="rId10" w:history="1">
              <w:r w:rsidRPr="002642D9">
                <w:rPr>
                  <w:rStyle w:val="Hyperlink"/>
                  <w:sz w:val="24"/>
                  <w:szCs w:val="24"/>
                </w:rPr>
                <w:t>sapkotarajan.com</w:t>
              </w:r>
            </w:hyperlink>
          </w:p>
        </w:tc>
      </w:tr>
      <w:tr w:rsidR="009571D8" w:rsidRPr="00F81CE0" w14:paraId="00F14512" w14:textId="77777777" w:rsidTr="00692703">
        <w:tc>
          <w:tcPr>
            <w:tcW w:w="9360" w:type="dxa"/>
            <w:tcMar>
              <w:top w:w="432" w:type="dxa"/>
            </w:tcMar>
          </w:tcPr>
          <w:p w14:paraId="1BB4EE40" w14:textId="4B499827" w:rsidR="00A24A8A" w:rsidRPr="00F81CE0" w:rsidRDefault="00A24A8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  <w:t>STATEMENT OF OBJECTIVES</w:t>
            </w:r>
          </w:p>
          <w:p w14:paraId="5E94789B" w14:textId="17818711" w:rsidR="00053022" w:rsidRDefault="002B4248" w:rsidP="00914DCA">
            <w:pPr>
              <w:keepLines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My goal in life is to be a productive and </w:t>
            </w:r>
            <w:r w:rsidR="0000281E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proud Individual </w:t>
            </w:r>
            <w:r w:rsidR="00053022">
              <w:rPr>
                <w:rFonts w:eastAsia="Times New Roman" w:cstheme="minorHAnsi"/>
                <w:color w:val="auto"/>
                <w:sz w:val="24"/>
                <w:szCs w:val="24"/>
              </w:rPr>
              <w:t>in IT sector</w:t>
            </w:r>
            <w:r w:rsidRPr="00C0477B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. </w:t>
            </w:r>
            <w:r w:rsidR="00A9665D" w:rsidRPr="00C0477B">
              <w:rPr>
                <w:rFonts w:cstheme="minorHAnsi"/>
                <w:color w:val="auto"/>
                <w:sz w:val="24"/>
                <w:szCs w:val="24"/>
              </w:rPr>
              <w:t xml:space="preserve">I </w:t>
            </w:r>
            <w:r w:rsidR="00053022">
              <w:rPr>
                <w:rFonts w:cstheme="minorHAnsi"/>
                <w:color w:val="auto"/>
                <w:sz w:val="24"/>
                <w:szCs w:val="24"/>
              </w:rPr>
              <w:t xml:space="preserve">like exploring </w:t>
            </w:r>
            <w:r w:rsidR="002642D9">
              <w:rPr>
                <w:rFonts w:cstheme="minorHAnsi"/>
                <w:color w:val="auto"/>
                <w:sz w:val="24"/>
                <w:szCs w:val="24"/>
              </w:rPr>
              <w:t>the fun</w:t>
            </w:r>
            <w:r w:rsidR="00053022">
              <w:rPr>
                <w:rFonts w:cstheme="minorHAnsi"/>
                <w:color w:val="auto"/>
                <w:sz w:val="24"/>
                <w:szCs w:val="24"/>
              </w:rPr>
              <w:t xml:space="preserve"> side of technology as it always fascinates me. I also like helping people understand technology. </w:t>
            </w:r>
          </w:p>
          <w:p w14:paraId="582A9BED" w14:textId="29F84472" w:rsidR="009A1E92" w:rsidRPr="004E0243" w:rsidRDefault="008D470E" w:rsidP="00914DCA">
            <w:pPr>
              <w:keepLines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As I have always been passionate </w:t>
            </w:r>
            <w:r w:rsidR="00853D75">
              <w:rPr>
                <w:rFonts w:cstheme="minorHAnsi"/>
                <w:color w:val="auto"/>
                <w:sz w:val="24"/>
                <w:szCs w:val="24"/>
              </w:rPr>
              <w:t>about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programming, I am interested in f</w:t>
            </w:r>
            <w:r w:rsidR="004E0243">
              <w:rPr>
                <w:rFonts w:cstheme="minorHAnsi"/>
                <w:color w:val="auto"/>
                <w:sz w:val="24"/>
                <w:szCs w:val="24"/>
              </w:rPr>
              <w:t xml:space="preserve">inding </w:t>
            </w:r>
            <w:r w:rsidR="00CB048F">
              <w:rPr>
                <w:rFonts w:cstheme="minorHAnsi"/>
                <w:color w:val="auto"/>
                <w:sz w:val="24"/>
                <w:szCs w:val="24"/>
              </w:rPr>
              <w:t>like-minded</w:t>
            </w:r>
            <w:r w:rsidR="004E0243">
              <w:rPr>
                <w:rFonts w:cstheme="minorHAnsi"/>
                <w:color w:val="auto"/>
                <w:sz w:val="24"/>
                <w:szCs w:val="24"/>
              </w:rPr>
              <w:t xml:space="preserve"> people and expanding my network</w:t>
            </w:r>
            <w:r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14:paraId="0918368C" w14:textId="68E2520A" w:rsidR="005E03D2" w:rsidRPr="003E5CCF" w:rsidRDefault="005E03D2" w:rsidP="00AB2A2F">
            <w:pPr>
              <w:keepLines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42F37D75" w14:textId="0E6C0055" w:rsidR="004E01EB" w:rsidRPr="00F81CE0" w:rsidRDefault="00000000" w:rsidP="00914DCA">
      <w:pPr>
        <w:pStyle w:val="Heading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1983300934"/>
          <w:placeholder>
            <w:docPart w:val="B8586908328940B8BB27C7982E5DEF80"/>
          </w:placeholder>
          <w:temporary/>
          <w:showingPlcHdr/>
          <w15:appearance w15:val="hidden"/>
        </w:sdtPr>
        <w:sdtContent>
          <w:r w:rsidR="004E01EB" w:rsidRPr="00F81CE0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81CE0" w14:paraId="2298B7F8" w14:textId="77777777" w:rsidTr="00D66A52">
        <w:tc>
          <w:tcPr>
            <w:tcW w:w="9355" w:type="dxa"/>
          </w:tcPr>
          <w:p w14:paraId="50CB5B2F" w14:textId="4952581A" w:rsidR="00DB7BDC" w:rsidRDefault="00DB7BDC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Dented Code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Academy</w:t>
            </w: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2475FA82" w14:textId="2E4B308E" w:rsidR="00DB7BDC" w:rsidRPr="003E5CCF" w:rsidRDefault="00DB7BDC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October 2023 TO present</w:t>
            </w:r>
          </w:p>
          <w:p w14:paraId="5D181E4C" w14:textId="77777777" w:rsidR="00DB7BDC" w:rsidRPr="00F81CE0" w:rsidRDefault="00DB7BDC" w:rsidP="00DB7BDC">
            <w:pPr>
              <w:contextualSpacing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Trainee</w:t>
            </w:r>
          </w:p>
          <w:p w14:paraId="7333E178" w14:textId="0F4F2B0D" w:rsidR="00DB7BDC" w:rsidRDefault="00DB7BDC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</w:t>
            </w:r>
            <w:r>
              <w:rPr>
                <w:rFonts w:cstheme="minorHAnsi"/>
                <w:color w:val="auto"/>
                <w:sz w:val="24"/>
                <w:szCs w:val="24"/>
              </w:rPr>
              <w:t>am working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as a trainee and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22724F">
              <w:rPr>
                <w:rFonts w:cstheme="minorHAnsi"/>
                <w:color w:val="auto"/>
                <w:sz w:val="24"/>
                <w:szCs w:val="24"/>
              </w:rPr>
              <w:t xml:space="preserve">working 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on front-end design using JavaScript libraries such as React. </w:t>
            </w:r>
          </w:p>
          <w:p w14:paraId="2A99291F" w14:textId="77777777" w:rsidR="00DB7BDC" w:rsidRDefault="00DB7BDC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</w:p>
          <w:p w14:paraId="3DBDF4F5" w14:textId="2FD75711" w:rsidR="002B4248" w:rsidRDefault="002B4248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BrainStack Professional Hub Training Sydney, Australia</w:t>
            </w:r>
          </w:p>
          <w:p w14:paraId="0B334133" w14:textId="5EC2D7EB" w:rsidR="003E5CCF" w:rsidRPr="003E5CCF" w:rsidRDefault="002642D9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December</w:t>
            </w:r>
            <w:r w:rsidR="003E5CCF">
              <w:rPr>
                <w:rFonts w:cstheme="minorHAnsi"/>
                <w:szCs w:val="22"/>
              </w:rPr>
              <w:t xml:space="preserve"> 2021 TO </w:t>
            </w:r>
            <w:r>
              <w:rPr>
                <w:rFonts w:cstheme="minorHAnsi"/>
                <w:szCs w:val="22"/>
              </w:rPr>
              <w:t>April</w:t>
            </w:r>
            <w:r w:rsidR="003E5CCF">
              <w:rPr>
                <w:rFonts w:cstheme="minorHAnsi"/>
                <w:szCs w:val="22"/>
              </w:rPr>
              <w:t xml:space="preserve"> 2022</w:t>
            </w:r>
          </w:p>
          <w:p w14:paraId="17078E83" w14:textId="61BEEE6A" w:rsidR="00B025B7" w:rsidRPr="00F81CE0" w:rsidRDefault="008E3BCA" w:rsidP="00914DCA">
            <w:pPr>
              <w:contextualSpacing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Trainee</w:t>
            </w:r>
          </w:p>
          <w:p w14:paraId="3F906C54" w14:textId="2C0C88FA" w:rsidR="002B4248" w:rsidRPr="00F81CE0" w:rsidRDefault="002B4248" w:rsidP="00914DCA">
            <w:pPr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I worked as a trainee and created websites</w:t>
            </w:r>
            <w:r w:rsidR="001E2D8F" w:rsidRPr="00C0477B">
              <w:rPr>
                <w:rFonts w:cstheme="minorHAnsi"/>
                <w:color w:val="auto"/>
                <w:sz w:val="24"/>
                <w:szCs w:val="24"/>
              </w:rPr>
              <w:t xml:space="preserve"> and worked on troubleshooting.</w:t>
            </w:r>
            <w:r w:rsidR="000C04EA" w:rsidRPr="00C0477B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was </w:t>
            </w:r>
            <w:r w:rsidR="00E94603">
              <w:rPr>
                <w:rFonts w:cstheme="minorHAnsi"/>
                <w:color w:val="auto"/>
                <w:sz w:val="24"/>
                <w:szCs w:val="24"/>
              </w:rPr>
              <w:t>working in</w:t>
            </w:r>
            <w:r w:rsidR="000C04EA" w:rsidRPr="00C0477B">
              <w:rPr>
                <w:rFonts w:cstheme="minorHAnsi"/>
                <w:color w:val="auto"/>
                <w:sz w:val="24"/>
                <w:szCs w:val="24"/>
              </w:rPr>
              <w:t xml:space="preserve"> a team of 5 and was 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able to complete </w:t>
            </w:r>
            <w:r w:rsidR="001E2D8F" w:rsidRPr="00C0477B">
              <w:rPr>
                <w:rFonts w:cstheme="minorHAnsi"/>
                <w:color w:val="auto"/>
                <w:sz w:val="24"/>
                <w:szCs w:val="24"/>
              </w:rPr>
              <w:t>the given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projects on time.</w:t>
            </w:r>
          </w:p>
        </w:tc>
      </w:tr>
      <w:tr w:rsidR="00F61DF9" w:rsidRPr="00F81CE0" w14:paraId="10940830" w14:textId="77777777" w:rsidTr="001E2D8F">
        <w:trPr>
          <w:trHeight w:val="1606"/>
        </w:trPr>
        <w:tc>
          <w:tcPr>
            <w:tcW w:w="9355" w:type="dxa"/>
            <w:tcMar>
              <w:top w:w="216" w:type="dxa"/>
            </w:tcMar>
          </w:tcPr>
          <w:p w14:paraId="6A53C463" w14:textId="770ABEB3" w:rsidR="008E3BCA" w:rsidRDefault="008E3BCA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Powered By Change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547E66CD" w14:textId="3DD89871" w:rsidR="003E5CCF" w:rsidRP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2021 TO oCTOBER 2021</w:t>
            </w:r>
          </w:p>
          <w:p w14:paraId="08F1BEFC" w14:textId="107EE738" w:rsidR="008E3BCA" w:rsidRPr="00F81CE0" w:rsidRDefault="008E3BC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>Intern</w:t>
            </w:r>
            <w:r w:rsidR="00845A5B" w:rsidRPr="00F81CE0">
              <w:rPr>
                <w:rFonts w:eastAsia="Times New Roman" w:cstheme="minorHAnsi"/>
                <w:b/>
                <w:bCs/>
                <w:color w:val="008015"/>
                <w:sz w:val="24"/>
                <w:szCs w:val="24"/>
              </w:rPr>
              <w:t xml:space="preserve"> </w:t>
            </w:r>
          </w:p>
          <w:p w14:paraId="1C0540CF" w14:textId="7596B1A0" w:rsidR="00F61DF9" w:rsidRPr="00F81CE0" w:rsidRDefault="000C04EA" w:rsidP="00914DCA">
            <w:pPr>
              <w:jc w:val="both"/>
              <w:rPr>
                <w:rFonts w:cstheme="minorHAnsi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I worked as an Intern and where I successfully met client’s requirements for </w:t>
            </w:r>
            <w:r w:rsidR="00E94603">
              <w:rPr>
                <w:rFonts w:cstheme="minorHAnsi"/>
                <w:color w:val="auto"/>
                <w:sz w:val="24"/>
                <w:szCs w:val="24"/>
              </w:rPr>
              <w:t>creating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website within given timeframe.</w:t>
            </w: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Education:"/>
        <w:tag w:val="Education:"/>
        <w:id w:val="-1908763273"/>
        <w:placeholder>
          <w:docPart w:val="80CE16D746E748218B49127AD8A9E6C3"/>
        </w:placeholder>
        <w:temporary/>
        <w:showingPlcHdr/>
        <w15:appearance w15:val="hidden"/>
      </w:sdtPr>
      <w:sdtContent>
        <w:p w14:paraId="1A0ADBC0" w14:textId="77777777" w:rsidR="00DA59AA" w:rsidRPr="00F81CE0" w:rsidRDefault="00DA59AA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F81CE0" w14:paraId="5E3E52CC" w14:textId="77777777" w:rsidTr="005E03D2">
        <w:tc>
          <w:tcPr>
            <w:tcW w:w="9290" w:type="dxa"/>
          </w:tcPr>
          <w:p w14:paraId="0762A75C" w14:textId="669F5A3A" w:rsidR="009A1E92" w:rsidRPr="003E5CCF" w:rsidRDefault="00E94603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November</w:t>
            </w:r>
            <w:r w:rsidR="00DB7BDC">
              <w:rPr>
                <w:rFonts w:cstheme="minorHAnsi"/>
                <w:szCs w:val="22"/>
              </w:rPr>
              <w:t xml:space="preserve"> </w:t>
            </w:r>
            <w:r w:rsidR="009A1E92" w:rsidRPr="003E5CCF">
              <w:rPr>
                <w:rFonts w:cstheme="minorHAnsi"/>
                <w:szCs w:val="22"/>
              </w:rPr>
              <w:t>2022</w:t>
            </w:r>
          </w:p>
          <w:p w14:paraId="6EBB3A41" w14:textId="77777777" w:rsidR="009A1E92" w:rsidRDefault="009A1E92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ACS professional year program,</w:t>
            </w:r>
          </w:p>
          <w:p w14:paraId="20978159" w14:textId="08C97F0E" w:rsidR="009A1E92" w:rsidRP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F81CE0">
              <w:rPr>
                <w:rFonts w:cstheme="minorHAnsi"/>
                <w:sz w:val="24"/>
              </w:rPr>
              <w:t xml:space="preserve"> </w:t>
            </w:r>
            <w:r w:rsidRPr="009A1E92">
              <w:rPr>
                <w:rStyle w:val="SubtleReference"/>
                <w:rFonts w:cstheme="minorHAnsi"/>
                <w:szCs w:val="22"/>
              </w:rPr>
              <w:t>QIBA</w:t>
            </w:r>
            <w:r w:rsidR="002642D9">
              <w:rPr>
                <w:rStyle w:val="SubtleReference"/>
                <w:rFonts w:cstheme="minorHAnsi"/>
                <w:szCs w:val="22"/>
              </w:rPr>
              <w:t>, Australia</w:t>
            </w:r>
          </w:p>
          <w:p w14:paraId="060DAC7D" w14:textId="77777777" w:rsid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2D9D2513" w14:textId="2EAD865F" w:rsidR="001D0BF1" w:rsidRPr="003E5CCF" w:rsidRDefault="00DB7BDC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October</w:t>
            </w:r>
            <w:r w:rsidR="001E2D8F" w:rsidRPr="003E5CCF">
              <w:rPr>
                <w:rFonts w:cstheme="minorHAnsi"/>
                <w:szCs w:val="22"/>
              </w:rPr>
              <w:t xml:space="preserve"> 202</w:t>
            </w:r>
            <w:r>
              <w:rPr>
                <w:rFonts w:cstheme="minorHAnsi"/>
                <w:szCs w:val="22"/>
              </w:rPr>
              <w:t>1</w:t>
            </w:r>
          </w:p>
          <w:p w14:paraId="44EA48D0" w14:textId="77777777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Bachelor of Information Technology</w:t>
            </w:r>
            <w:r w:rsidR="001D0BF1" w:rsidRPr="00F81CE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25E1452" w14:textId="23711974" w:rsidR="007538DC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sz w:val="22"/>
                <w:szCs w:val="22"/>
              </w:rPr>
              <w:t>king’s own institute (koi), sydney</w:t>
            </w:r>
          </w:p>
        </w:tc>
      </w:tr>
      <w:tr w:rsidR="00F61DF9" w:rsidRPr="00F81CE0" w14:paraId="5A0DB1BD" w14:textId="77777777" w:rsidTr="005E03D2">
        <w:tc>
          <w:tcPr>
            <w:tcW w:w="9290" w:type="dxa"/>
            <w:tcMar>
              <w:top w:w="216" w:type="dxa"/>
            </w:tcMar>
          </w:tcPr>
          <w:p w14:paraId="17FB4C9E" w14:textId="19447ACE" w:rsidR="00F61DF9" w:rsidRPr="003E5CCF" w:rsidRDefault="001E2D8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3E5CCF">
              <w:rPr>
                <w:rFonts w:cstheme="minorHAnsi"/>
                <w:szCs w:val="22"/>
              </w:rPr>
              <w:t>april</w:t>
            </w:r>
            <w:r w:rsidR="00F61DF9" w:rsidRPr="003E5CCF">
              <w:rPr>
                <w:rFonts w:cstheme="minorHAnsi"/>
                <w:szCs w:val="22"/>
              </w:rPr>
              <w:t xml:space="preserve"> </w:t>
            </w:r>
            <w:r w:rsidRPr="003E5CCF">
              <w:rPr>
                <w:rFonts w:cstheme="minorHAnsi"/>
                <w:szCs w:val="22"/>
              </w:rPr>
              <w:t>2019</w:t>
            </w:r>
          </w:p>
          <w:p w14:paraId="4DE15ADE" w14:textId="77777777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 xml:space="preserve">advanced diploma of computer systems technology, </w:t>
            </w:r>
          </w:p>
          <w:p w14:paraId="1EB705CB" w14:textId="6AF82CF3" w:rsidR="00F61DF9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international institute of business and informa</w:t>
            </w:r>
            <w:r w:rsidR="003D07B2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tion technology (iibit)</w:t>
            </w:r>
            <w:r w:rsidR="008C0700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,</w:t>
            </w:r>
          </w:p>
          <w:p w14:paraId="6E65FFA8" w14:textId="7FE358EF" w:rsidR="005E03D2" w:rsidRPr="005E03D2" w:rsidRDefault="008C0700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color w:val="7F7F7F" w:themeColor="text1" w:themeTint="80"/>
                <w:sz w:val="22"/>
                <w:szCs w:val="22"/>
              </w:rPr>
              <w:t>sydney</w:t>
            </w:r>
          </w:p>
        </w:tc>
      </w:tr>
    </w:tbl>
    <w:p w14:paraId="28ED5D13" w14:textId="77777777" w:rsidR="005E03D2" w:rsidRDefault="005E03D2" w:rsidP="00914DCA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alias w:val="Skills:"/>
        <w:tag w:val="Skills:"/>
        <w:id w:val="-1392877668"/>
        <w:placeholder>
          <w:docPart w:val="8CE2ACCC1B11447DB5F47F849EE4439E"/>
        </w:placeholder>
        <w:temporary/>
        <w:showingPlcHdr/>
        <w15:appearance w15:val="hidden"/>
      </w:sdtPr>
      <w:sdtContent>
        <w:p w14:paraId="5A68741A" w14:textId="7031288B" w:rsidR="00486277" w:rsidRPr="00F81CE0" w:rsidRDefault="00486277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0477B" w:rsidRPr="00C0477B" w14:paraId="67B52AD3" w14:textId="77777777" w:rsidTr="005E03D2">
        <w:trPr>
          <w:trHeight w:val="2902"/>
        </w:trPr>
        <w:tc>
          <w:tcPr>
            <w:tcW w:w="4675" w:type="dxa"/>
          </w:tcPr>
          <w:p w14:paraId="743AFE7B" w14:textId="215DC81E" w:rsidR="001E3120" w:rsidRPr="00C0477B" w:rsidRDefault="003D07B2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HTML5, CSS</w:t>
            </w:r>
            <w:r w:rsidR="00B12607">
              <w:rPr>
                <w:rFonts w:cstheme="minorHAnsi"/>
                <w:color w:val="auto"/>
                <w:sz w:val="24"/>
                <w:szCs w:val="24"/>
              </w:rPr>
              <w:t>3</w:t>
            </w:r>
            <w:r w:rsidRPr="00C0477B">
              <w:rPr>
                <w:rFonts w:cstheme="minorHAnsi"/>
                <w:color w:val="auto"/>
                <w:sz w:val="24"/>
                <w:szCs w:val="24"/>
              </w:rPr>
              <w:t xml:space="preserve"> and JavaScript</w:t>
            </w:r>
          </w:p>
          <w:p w14:paraId="2470217B" w14:textId="128CEB59" w:rsidR="001F4E6D" w:rsidRDefault="002642D9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proofErr w:type="spellStart"/>
            <w:r w:rsidRPr="00C0477B">
              <w:rPr>
                <w:rFonts w:cstheme="minorHAnsi"/>
                <w:color w:val="auto"/>
                <w:sz w:val="24"/>
                <w:szCs w:val="24"/>
              </w:rPr>
              <w:t>React</w:t>
            </w:r>
            <w:r>
              <w:rPr>
                <w:rFonts w:cstheme="minorHAnsi"/>
                <w:color w:val="auto"/>
                <w:sz w:val="24"/>
                <w:szCs w:val="24"/>
              </w:rPr>
              <w:t>.Js</w:t>
            </w:r>
            <w:proofErr w:type="spellEnd"/>
          </w:p>
          <w:p w14:paraId="7712FA63" w14:textId="3E59DA66" w:rsidR="002642D9" w:rsidRDefault="002642D9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Redux</w:t>
            </w:r>
          </w:p>
          <w:p w14:paraId="7837F15F" w14:textId="550D05A3" w:rsidR="00B12607" w:rsidRPr="00B12607" w:rsidRDefault="00872CE9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</w:rPr>
              <w:t>Wordpress</w:t>
            </w:r>
          </w:p>
          <w:p w14:paraId="0C89F43B" w14:textId="5F4157F3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Node.js</w:t>
            </w:r>
          </w:p>
          <w:p w14:paraId="1641AA40" w14:textId="1B080965" w:rsidR="005E03D2" w:rsidRPr="00167327" w:rsidRDefault="00167327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C0477B">
              <w:rPr>
                <w:rFonts w:cstheme="minorHAnsi"/>
                <w:color w:val="auto"/>
                <w:sz w:val="24"/>
                <w:szCs w:val="24"/>
              </w:rPr>
              <w:t>cPanel</w:t>
            </w:r>
          </w:p>
        </w:tc>
        <w:tc>
          <w:tcPr>
            <w:tcW w:w="4675" w:type="dxa"/>
            <w:tcMar>
              <w:left w:w="360" w:type="dxa"/>
            </w:tcMar>
          </w:tcPr>
          <w:p w14:paraId="6FF1FE82" w14:textId="77777777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Figma</w:t>
            </w:r>
          </w:p>
          <w:p w14:paraId="7546BE20" w14:textId="4CE3FAC4" w:rsidR="00DB7BDC" w:rsidRDefault="00DB7BDC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Bootstrap</w:t>
            </w:r>
            <w:r w:rsidR="00B12607">
              <w:rPr>
                <w:rFonts w:cstheme="minorHAnsi"/>
                <w:color w:val="auto"/>
                <w:sz w:val="24"/>
                <w:szCs w:val="24"/>
              </w:rPr>
              <w:t>, Material UI</w:t>
            </w:r>
            <w:r w:rsidR="002642D9">
              <w:rPr>
                <w:rFonts w:cstheme="minorHAnsi"/>
                <w:color w:val="auto"/>
                <w:sz w:val="24"/>
                <w:szCs w:val="24"/>
              </w:rPr>
              <w:t>, Tailwind</w:t>
            </w:r>
          </w:p>
          <w:p w14:paraId="08C15DF3" w14:textId="1B471D9B" w:rsidR="00B12607" w:rsidRDefault="00345F27" w:rsidP="00914DCA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Git</w:t>
            </w:r>
          </w:p>
          <w:p w14:paraId="023C0869" w14:textId="77777777" w:rsidR="00B12607" w:rsidRDefault="00B12607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MS Office</w:t>
            </w:r>
          </w:p>
          <w:p w14:paraId="541B517A" w14:textId="61181408" w:rsidR="00B12607" w:rsidRDefault="00B12607" w:rsidP="00B12607">
            <w:pPr>
              <w:pStyle w:val="ListBullet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Trello</w:t>
            </w:r>
          </w:p>
          <w:p w14:paraId="6FD20921" w14:textId="0A278DE8" w:rsidR="00B12607" w:rsidRPr="00B12607" w:rsidRDefault="00B12607" w:rsidP="00B1260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2EFD4225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Professional Memberships</w:t>
      </w:r>
    </w:p>
    <w:p w14:paraId="5F3E75D6" w14:textId="77777777" w:rsidR="007A53C2" w:rsidRDefault="00F81CE0" w:rsidP="007A53C2">
      <w:pPr>
        <w:numPr>
          <w:ilvl w:val="0"/>
          <w:numId w:val="14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2017 - Present    </w:t>
      </w:r>
    </w:p>
    <w:p w14:paraId="44DF5E3B" w14:textId="553B4E7A" w:rsidR="00F81CE0" w:rsidRPr="007A53C2" w:rsidRDefault="00F81CE0" w:rsidP="007A53C2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  <w:r w:rsidRPr="007A53C2">
        <w:rPr>
          <w:rFonts w:eastAsia="Arial" w:cstheme="minorHAnsi"/>
          <w:color w:val="auto"/>
          <w:sz w:val="24"/>
          <w:szCs w:val="24"/>
        </w:rPr>
        <w:t>Australian Computer Society (ACS) - Member ID: 4320787</w:t>
      </w:r>
    </w:p>
    <w:p w14:paraId="482EE0A3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Volunteer Work</w:t>
      </w:r>
    </w:p>
    <w:p w14:paraId="496CB9EF" w14:textId="77777777" w:rsidR="00F81CE0" w:rsidRPr="00C0477B" w:rsidRDefault="00F81CE0" w:rsidP="00914DCA">
      <w:pPr>
        <w:pStyle w:val="NormalWeb"/>
        <w:jc w:val="both"/>
        <w:rPr>
          <w:rFonts w:asciiTheme="minorHAnsi" w:hAnsiTheme="minorHAnsi" w:cstheme="minorHAnsi"/>
          <w:color w:val="auto"/>
        </w:rPr>
      </w:pPr>
      <w:r w:rsidRPr="00C0477B">
        <w:rPr>
          <w:rFonts w:asciiTheme="minorHAnsi" w:hAnsiTheme="minorHAnsi" w:cstheme="minorHAnsi"/>
          <w:color w:val="auto"/>
        </w:rPr>
        <w:t>Feb’2016 - Mar’2016</w:t>
      </w:r>
    </w:p>
    <w:p w14:paraId="6B25F52A" w14:textId="0AFC8640" w:rsidR="00F81CE0" w:rsidRPr="00C0477B" w:rsidRDefault="00F81CE0" w:rsidP="00914DCA">
      <w:pPr>
        <w:numPr>
          <w:ilvl w:val="0"/>
          <w:numId w:val="15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Engaged the community in awareness of education, healthcare, and Drug Rehab Centre</w:t>
      </w:r>
      <w:r w:rsidRPr="00C0477B">
        <w:rPr>
          <w:rFonts w:cstheme="minorHAnsi"/>
          <w:color w:val="auto"/>
          <w:sz w:val="24"/>
          <w:szCs w:val="24"/>
        </w:rPr>
        <w:t> </w:t>
      </w:r>
    </w:p>
    <w:p w14:paraId="5C29C116" w14:textId="48E15EA1" w:rsidR="004E0243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Hobbies/Interests</w:t>
      </w:r>
    </w:p>
    <w:p w14:paraId="7B1C1781" w14:textId="77777777" w:rsidR="00F81CE0" w:rsidRPr="00C0477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Soccer</w:t>
      </w:r>
    </w:p>
    <w:p w14:paraId="1C0E8F22" w14:textId="5459E07A" w:rsidR="00B51D1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Content Creating</w:t>
      </w:r>
    </w:p>
    <w:p w14:paraId="170593D8" w14:textId="1F995D8C" w:rsidR="004E0243" w:rsidRDefault="004E0243" w:rsidP="004E0243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</w:t>
      </w:r>
      <w:r>
        <w:rPr>
          <w:rFonts w:eastAsia="Times New Roman" w:cstheme="minorHAnsi"/>
          <w:color w:val="auto"/>
          <w:sz w:val="24"/>
          <w:szCs w:val="24"/>
        </w:rPr>
        <w:t>oking</w:t>
      </w:r>
    </w:p>
    <w:p w14:paraId="7655FD40" w14:textId="1FC68E93" w:rsidR="00F36E87" w:rsidRPr="00F36E87" w:rsidRDefault="00F36E87" w:rsidP="00F36E8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AvailabilitY</w:t>
      </w:r>
    </w:p>
    <w:p w14:paraId="6BECC09D" w14:textId="6B213C37" w:rsidR="00F36E87" w:rsidRPr="00F36E87" w:rsidRDefault="00F36E87" w:rsidP="00F36E87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     </w:t>
      </w:r>
      <w:r w:rsidRPr="00F36E87">
        <w:rPr>
          <w:rFonts w:cstheme="minorHAnsi"/>
          <w:color w:val="auto"/>
          <w:sz w:val="24"/>
          <w:szCs w:val="24"/>
        </w:rPr>
        <w:t>Available Full-time.</w:t>
      </w:r>
    </w:p>
    <w:p w14:paraId="0AB6D6A3" w14:textId="77777777" w:rsidR="00167327" w:rsidRDefault="00167327" w:rsidP="00167327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3D1D780E" w14:textId="77777777" w:rsidR="00167327" w:rsidRPr="00C0477B" w:rsidRDefault="00167327" w:rsidP="0016732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Referees</w:t>
      </w:r>
    </w:p>
    <w:p w14:paraId="2AD85158" w14:textId="58B83DA6" w:rsidR="0022724F" w:rsidRPr="00F36E87" w:rsidRDefault="002642D9" w:rsidP="00167327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 w:rsidRPr="00F36E87">
        <w:rPr>
          <w:rFonts w:cstheme="minorHAnsi"/>
          <w:color w:val="auto"/>
          <w:sz w:val="24"/>
          <w:szCs w:val="24"/>
        </w:rPr>
        <w:t>Sandip Panthi: 0413797005</w:t>
      </w:r>
    </w:p>
    <w:p w14:paraId="5DF075CF" w14:textId="2F21FF3E" w:rsidR="00167327" w:rsidRPr="00F36E87" w:rsidRDefault="00167327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 w:rsidRPr="00F36E87">
        <w:rPr>
          <w:rFonts w:cstheme="minorHAnsi"/>
          <w:color w:val="auto"/>
          <w:sz w:val="24"/>
          <w:szCs w:val="24"/>
        </w:rPr>
        <w:t>Suresh Regmi: 0416733496</w:t>
      </w:r>
      <w:r w:rsidR="00F34DD9" w:rsidRPr="00F36E87">
        <w:rPr>
          <w:rFonts w:cstheme="minorHAnsi"/>
          <w:color w:val="auto"/>
          <w:sz w:val="24"/>
          <w:szCs w:val="24"/>
        </w:rPr>
        <w:t xml:space="preserve"> </w:t>
      </w:r>
    </w:p>
    <w:sectPr w:rsidR="00167327" w:rsidRPr="00F36E87" w:rsidSect="002F5B0D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0304" w14:textId="77777777" w:rsidR="002F5B0D" w:rsidRDefault="002F5B0D" w:rsidP="0068194B">
      <w:r>
        <w:separator/>
      </w:r>
    </w:p>
    <w:p w14:paraId="036A9576" w14:textId="77777777" w:rsidR="002F5B0D" w:rsidRDefault="002F5B0D"/>
    <w:p w14:paraId="2AF47DA6" w14:textId="77777777" w:rsidR="002F5B0D" w:rsidRDefault="002F5B0D"/>
  </w:endnote>
  <w:endnote w:type="continuationSeparator" w:id="0">
    <w:p w14:paraId="0E883548" w14:textId="77777777" w:rsidR="002F5B0D" w:rsidRDefault="002F5B0D" w:rsidP="0068194B">
      <w:r>
        <w:continuationSeparator/>
      </w:r>
    </w:p>
    <w:p w14:paraId="1A70BCEA" w14:textId="77777777" w:rsidR="002F5B0D" w:rsidRDefault="002F5B0D"/>
    <w:p w14:paraId="720C0CFF" w14:textId="77777777" w:rsidR="002F5B0D" w:rsidRDefault="002F5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1F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96F1" w14:textId="77777777" w:rsidR="002F5B0D" w:rsidRDefault="002F5B0D" w:rsidP="0068194B">
      <w:r>
        <w:separator/>
      </w:r>
    </w:p>
    <w:p w14:paraId="6AE98AAB" w14:textId="77777777" w:rsidR="002F5B0D" w:rsidRDefault="002F5B0D"/>
    <w:p w14:paraId="1C79AA46" w14:textId="77777777" w:rsidR="002F5B0D" w:rsidRDefault="002F5B0D"/>
  </w:footnote>
  <w:footnote w:type="continuationSeparator" w:id="0">
    <w:p w14:paraId="6A8D5FE1" w14:textId="77777777" w:rsidR="002F5B0D" w:rsidRDefault="002F5B0D" w:rsidP="0068194B">
      <w:r>
        <w:continuationSeparator/>
      </w:r>
    </w:p>
    <w:p w14:paraId="4CA421EB" w14:textId="77777777" w:rsidR="002F5B0D" w:rsidRDefault="002F5B0D"/>
    <w:p w14:paraId="4FB6036B" w14:textId="77777777" w:rsidR="002F5B0D" w:rsidRDefault="002F5B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3A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64F1C" wp14:editId="4EE592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DB4D0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F2E84"/>
    <w:multiLevelType w:val="multilevel"/>
    <w:tmpl w:val="96B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1477C9"/>
    <w:multiLevelType w:val="multilevel"/>
    <w:tmpl w:val="7E4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F741A"/>
    <w:multiLevelType w:val="multilevel"/>
    <w:tmpl w:val="C58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2B9"/>
    <w:multiLevelType w:val="multilevel"/>
    <w:tmpl w:val="9E8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4398">
    <w:abstractNumId w:val="9"/>
  </w:num>
  <w:num w:numId="2" w16cid:durableId="1170098646">
    <w:abstractNumId w:val="8"/>
  </w:num>
  <w:num w:numId="3" w16cid:durableId="541136720">
    <w:abstractNumId w:val="7"/>
  </w:num>
  <w:num w:numId="4" w16cid:durableId="1808205171">
    <w:abstractNumId w:val="6"/>
  </w:num>
  <w:num w:numId="5" w16cid:durableId="409431405">
    <w:abstractNumId w:val="11"/>
  </w:num>
  <w:num w:numId="6" w16cid:durableId="779647469">
    <w:abstractNumId w:val="3"/>
  </w:num>
  <w:num w:numId="7" w16cid:durableId="742608071">
    <w:abstractNumId w:val="12"/>
  </w:num>
  <w:num w:numId="8" w16cid:durableId="476607476">
    <w:abstractNumId w:val="2"/>
  </w:num>
  <w:num w:numId="9" w16cid:durableId="780563496">
    <w:abstractNumId w:val="13"/>
  </w:num>
  <w:num w:numId="10" w16cid:durableId="1449663486">
    <w:abstractNumId w:val="5"/>
  </w:num>
  <w:num w:numId="11" w16cid:durableId="1914730733">
    <w:abstractNumId w:val="4"/>
  </w:num>
  <w:num w:numId="12" w16cid:durableId="26495275">
    <w:abstractNumId w:val="1"/>
  </w:num>
  <w:num w:numId="13" w16cid:durableId="1635911829">
    <w:abstractNumId w:val="0"/>
  </w:num>
  <w:num w:numId="14" w16cid:durableId="42219340">
    <w:abstractNumId w:val="16"/>
  </w:num>
  <w:num w:numId="15" w16cid:durableId="460226476">
    <w:abstractNumId w:val="15"/>
  </w:num>
  <w:num w:numId="16" w16cid:durableId="1195387880">
    <w:abstractNumId w:val="14"/>
  </w:num>
  <w:num w:numId="17" w16cid:durableId="267465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6"/>
    <w:rsid w:val="000001EF"/>
    <w:rsid w:val="0000281E"/>
    <w:rsid w:val="00007322"/>
    <w:rsid w:val="00007728"/>
    <w:rsid w:val="00022EB2"/>
    <w:rsid w:val="00024584"/>
    <w:rsid w:val="00024730"/>
    <w:rsid w:val="00053022"/>
    <w:rsid w:val="00055397"/>
    <w:rsid w:val="00055E95"/>
    <w:rsid w:val="0007021F"/>
    <w:rsid w:val="000A7A03"/>
    <w:rsid w:val="000B2BA5"/>
    <w:rsid w:val="000C04EA"/>
    <w:rsid w:val="000F2F8C"/>
    <w:rsid w:val="0010006E"/>
    <w:rsid w:val="001045A8"/>
    <w:rsid w:val="00114A91"/>
    <w:rsid w:val="001427E1"/>
    <w:rsid w:val="00163668"/>
    <w:rsid w:val="00167327"/>
    <w:rsid w:val="00171566"/>
    <w:rsid w:val="00174676"/>
    <w:rsid w:val="001755A8"/>
    <w:rsid w:val="00184014"/>
    <w:rsid w:val="00192008"/>
    <w:rsid w:val="00193C4A"/>
    <w:rsid w:val="001C0E68"/>
    <w:rsid w:val="001C4B6F"/>
    <w:rsid w:val="001D0BF1"/>
    <w:rsid w:val="001D200B"/>
    <w:rsid w:val="001E2D8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24F"/>
    <w:rsid w:val="00236D54"/>
    <w:rsid w:val="00241D8C"/>
    <w:rsid w:val="00241FDB"/>
    <w:rsid w:val="0024720C"/>
    <w:rsid w:val="002617AE"/>
    <w:rsid w:val="002638D0"/>
    <w:rsid w:val="002642D9"/>
    <w:rsid w:val="002647D3"/>
    <w:rsid w:val="00275EAE"/>
    <w:rsid w:val="00294998"/>
    <w:rsid w:val="00297F18"/>
    <w:rsid w:val="002A1945"/>
    <w:rsid w:val="002B2958"/>
    <w:rsid w:val="002B3FC8"/>
    <w:rsid w:val="002B4248"/>
    <w:rsid w:val="002D23C5"/>
    <w:rsid w:val="002D6137"/>
    <w:rsid w:val="002E7E61"/>
    <w:rsid w:val="002F05E5"/>
    <w:rsid w:val="002F254D"/>
    <w:rsid w:val="002F30E4"/>
    <w:rsid w:val="002F5B0D"/>
    <w:rsid w:val="00307140"/>
    <w:rsid w:val="00316DFF"/>
    <w:rsid w:val="00325B57"/>
    <w:rsid w:val="00336056"/>
    <w:rsid w:val="00345F27"/>
    <w:rsid w:val="003544E1"/>
    <w:rsid w:val="00366398"/>
    <w:rsid w:val="003A0632"/>
    <w:rsid w:val="003A30E5"/>
    <w:rsid w:val="003A6ADF"/>
    <w:rsid w:val="003B5928"/>
    <w:rsid w:val="003D07B2"/>
    <w:rsid w:val="003D380F"/>
    <w:rsid w:val="003E160D"/>
    <w:rsid w:val="003E5CCF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43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2ED"/>
    <w:rsid w:val="005C5932"/>
    <w:rsid w:val="005D3CA7"/>
    <w:rsid w:val="005D4CC1"/>
    <w:rsid w:val="005E03D2"/>
    <w:rsid w:val="005E45E6"/>
    <w:rsid w:val="005F4B91"/>
    <w:rsid w:val="005F55D2"/>
    <w:rsid w:val="0062312F"/>
    <w:rsid w:val="00625F2C"/>
    <w:rsid w:val="006618E9"/>
    <w:rsid w:val="0068194B"/>
    <w:rsid w:val="00692703"/>
    <w:rsid w:val="006A1962"/>
    <w:rsid w:val="006A2385"/>
    <w:rsid w:val="006A2519"/>
    <w:rsid w:val="006B3B54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3C2"/>
    <w:rsid w:val="007C0566"/>
    <w:rsid w:val="007C606B"/>
    <w:rsid w:val="007E6A61"/>
    <w:rsid w:val="007F6F14"/>
    <w:rsid w:val="00801140"/>
    <w:rsid w:val="00803404"/>
    <w:rsid w:val="00827EEC"/>
    <w:rsid w:val="00834955"/>
    <w:rsid w:val="00845A5B"/>
    <w:rsid w:val="00851AEC"/>
    <w:rsid w:val="008520F0"/>
    <w:rsid w:val="00853D75"/>
    <w:rsid w:val="00855B59"/>
    <w:rsid w:val="00860461"/>
    <w:rsid w:val="0086487C"/>
    <w:rsid w:val="00870B20"/>
    <w:rsid w:val="008716F1"/>
    <w:rsid w:val="00872CE9"/>
    <w:rsid w:val="00877F86"/>
    <w:rsid w:val="008829F8"/>
    <w:rsid w:val="00885897"/>
    <w:rsid w:val="008A6538"/>
    <w:rsid w:val="008C0700"/>
    <w:rsid w:val="008C7056"/>
    <w:rsid w:val="008D470E"/>
    <w:rsid w:val="008E3BCA"/>
    <w:rsid w:val="008F3B14"/>
    <w:rsid w:val="00901899"/>
    <w:rsid w:val="0090344B"/>
    <w:rsid w:val="00905715"/>
    <w:rsid w:val="0091321E"/>
    <w:rsid w:val="00913946"/>
    <w:rsid w:val="00914DC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E92"/>
    <w:rsid w:val="009A22F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A8A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65D"/>
    <w:rsid w:val="00AB2A2F"/>
    <w:rsid w:val="00AB32F8"/>
    <w:rsid w:val="00AB610B"/>
    <w:rsid w:val="00AD360E"/>
    <w:rsid w:val="00AD40FB"/>
    <w:rsid w:val="00AD782D"/>
    <w:rsid w:val="00AE7650"/>
    <w:rsid w:val="00B025B7"/>
    <w:rsid w:val="00B10EBE"/>
    <w:rsid w:val="00B12607"/>
    <w:rsid w:val="00B236F1"/>
    <w:rsid w:val="00B50F99"/>
    <w:rsid w:val="00B51D1B"/>
    <w:rsid w:val="00B540F4"/>
    <w:rsid w:val="00B60FD0"/>
    <w:rsid w:val="00B622DF"/>
    <w:rsid w:val="00B6332A"/>
    <w:rsid w:val="00B81760"/>
    <w:rsid w:val="00B83764"/>
    <w:rsid w:val="00B8494C"/>
    <w:rsid w:val="00BA0D22"/>
    <w:rsid w:val="00BA1546"/>
    <w:rsid w:val="00BB4E51"/>
    <w:rsid w:val="00BD1214"/>
    <w:rsid w:val="00BD431F"/>
    <w:rsid w:val="00BE423E"/>
    <w:rsid w:val="00BF61AC"/>
    <w:rsid w:val="00C0477B"/>
    <w:rsid w:val="00C47FA6"/>
    <w:rsid w:val="00C57FC6"/>
    <w:rsid w:val="00C66A7D"/>
    <w:rsid w:val="00C779DA"/>
    <w:rsid w:val="00C814F7"/>
    <w:rsid w:val="00CA4B4D"/>
    <w:rsid w:val="00CB048F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BDC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03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DD9"/>
    <w:rsid w:val="00F36E87"/>
    <w:rsid w:val="00F476C4"/>
    <w:rsid w:val="00F61DF9"/>
    <w:rsid w:val="00F81960"/>
    <w:rsid w:val="00F81CE0"/>
    <w:rsid w:val="00F82424"/>
    <w:rsid w:val="00F8769D"/>
    <w:rsid w:val="00F9350C"/>
    <w:rsid w:val="00F94EB5"/>
    <w:rsid w:val="00F9624D"/>
    <w:rsid w:val="00FA3061"/>
    <w:rsid w:val="00FB31C1"/>
    <w:rsid w:val="00FB58F2"/>
    <w:rsid w:val="00FC6AEA"/>
    <w:rsid w:val="00FD3B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E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n-sapkota-88b95a18b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rajansapkot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apkotaraj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kotarajan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2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86908328940B8BB27C7982E5D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7D80-A931-47B8-9875-A4405FBA0393}"/>
      </w:docPartPr>
      <w:docPartBody>
        <w:p w:rsidR="00DE41BE" w:rsidRDefault="000D06D0">
          <w:pPr>
            <w:pStyle w:val="B8586908328940B8BB27C7982E5DEF80"/>
          </w:pPr>
          <w:r w:rsidRPr="00CF1A49">
            <w:t>Experience</w:t>
          </w:r>
        </w:p>
      </w:docPartBody>
    </w:docPart>
    <w:docPart>
      <w:docPartPr>
        <w:name w:val="80CE16D746E748218B49127AD8A9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F511-8B5B-47AA-A500-F5CFCF926B65}"/>
      </w:docPartPr>
      <w:docPartBody>
        <w:p w:rsidR="00DE41BE" w:rsidRDefault="000D06D0">
          <w:pPr>
            <w:pStyle w:val="80CE16D746E748218B49127AD8A9E6C3"/>
          </w:pPr>
          <w:r w:rsidRPr="00CF1A49">
            <w:t>Education</w:t>
          </w:r>
        </w:p>
      </w:docPartBody>
    </w:docPart>
    <w:docPart>
      <w:docPartPr>
        <w:name w:val="8CE2ACCC1B11447DB5F47F849EE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F776-42AC-4ECE-815D-2428EF60964F}"/>
      </w:docPartPr>
      <w:docPartBody>
        <w:p w:rsidR="00DE41BE" w:rsidRDefault="000D06D0">
          <w:pPr>
            <w:pStyle w:val="8CE2ACCC1B11447DB5F47F849EE4439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7"/>
    <w:rsid w:val="000D06D0"/>
    <w:rsid w:val="001A2B37"/>
    <w:rsid w:val="00310A23"/>
    <w:rsid w:val="007F717C"/>
    <w:rsid w:val="00AE558B"/>
    <w:rsid w:val="00DE41BE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86908328940B8BB27C7982E5DEF80">
    <w:name w:val="B8586908328940B8BB27C7982E5DE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CE16D746E748218B49127AD8A9E6C3">
    <w:name w:val="80CE16D746E748218B49127AD8A9E6C3"/>
  </w:style>
  <w:style w:type="paragraph" w:customStyle="1" w:styleId="8CE2ACCC1B11447DB5F47F849EE4439E">
    <w:name w:val="8CE2ACCC1B11447DB5F47F849EE4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2024-01-23T11:40:00Z</dcterms:created>
  <dcterms:modified xsi:type="dcterms:W3CDTF">2024-01-23T11:40:00Z</dcterms:modified>
  <cp:category/>
</cp:coreProperties>
</file>